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CD0C9" w14:textId="7E61C61C" w:rsidR="00C6554A" w:rsidRDefault="00C6554A" w:rsidP="00E82124">
      <w:pPr>
        <w:pStyle w:val="Photo"/>
        <w:jc w:val="left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2A97032E" w14:textId="77777777" w:rsidR="00E82124" w:rsidRDefault="00E82124" w:rsidP="00E82124">
      <w:pPr>
        <w:pStyle w:val="Photo"/>
        <w:jc w:val="left"/>
      </w:pPr>
    </w:p>
    <w:p w14:paraId="05D213CD" w14:textId="77777777" w:rsidR="00E82124" w:rsidRDefault="00E82124" w:rsidP="00E82124">
      <w:pPr>
        <w:pStyle w:val="Photo"/>
        <w:jc w:val="left"/>
      </w:pPr>
    </w:p>
    <w:p w14:paraId="5B9FC896" w14:textId="77777777" w:rsidR="00E82124" w:rsidRDefault="00E82124" w:rsidP="00E82124">
      <w:pPr>
        <w:pStyle w:val="Photo"/>
        <w:jc w:val="left"/>
      </w:pPr>
    </w:p>
    <w:p w14:paraId="51CCEE43" w14:textId="77777777" w:rsidR="00E82124" w:rsidRDefault="00E82124" w:rsidP="00E82124">
      <w:pPr>
        <w:pStyle w:val="Photo"/>
        <w:jc w:val="left"/>
      </w:pPr>
    </w:p>
    <w:p w14:paraId="0D5AEAB8" w14:textId="77777777" w:rsidR="00E82124" w:rsidRDefault="00E82124" w:rsidP="00E82124">
      <w:pPr>
        <w:pStyle w:val="Photo"/>
        <w:jc w:val="left"/>
      </w:pPr>
    </w:p>
    <w:p w14:paraId="0280986A" w14:textId="77777777" w:rsidR="00E82124" w:rsidRDefault="00E82124" w:rsidP="00E82124">
      <w:pPr>
        <w:pStyle w:val="Photo"/>
        <w:jc w:val="left"/>
      </w:pPr>
    </w:p>
    <w:p w14:paraId="1D25321D" w14:textId="77777777" w:rsidR="00E82124" w:rsidRDefault="00E82124" w:rsidP="00E82124">
      <w:pPr>
        <w:pStyle w:val="Photo"/>
        <w:jc w:val="left"/>
      </w:pPr>
    </w:p>
    <w:p w14:paraId="4A4FD4FB" w14:textId="77777777" w:rsidR="00E82124" w:rsidRDefault="00E82124" w:rsidP="00E82124">
      <w:pPr>
        <w:pStyle w:val="Photo"/>
        <w:jc w:val="left"/>
      </w:pPr>
    </w:p>
    <w:p w14:paraId="0A75926A" w14:textId="77777777" w:rsidR="00E82124" w:rsidRDefault="00E82124" w:rsidP="00E82124">
      <w:pPr>
        <w:pStyle w:val="Photo"/>
        <w:jc w:val="left"/>
      </w:pPr>
    </w:p>
    <w:p w14:paraId="6805B99D" w14:textId="77777777" w:rsidR="00E82124" w:rsidRDefault="00E82124" w:rsidP="00E82124">
      <w:pPr>
        <w:pStyle w:val="Photo"/>
        <w:jc w:val="left"/>
      </w:pPr>
    </w:p>
    <w:p w14:paraId="16298AC0" w14:textId="77777777" w:rsidR="00E82124" w:rsidRDefault="00E82124" w:rsidP="00E82124">
      <w:pPr>
        <w:pStyle w:val="Photo"/>
        <w:jc w:val="left"/>
      </w:pPr>
    </w:p>
    <w:p w14:paraId="3FFD5393" w14:textId="77777777" w:rsidR="00E82124" w:rsidRPr="008B5277" w:rsidRDefault="00E82124" w:rsidP="00E82124">
      <w:pPr>
        <w:pStyle w:val="Photo"/>
        <w:jc w:val="left"/>
      </w:pPr>
    </w:p>
    <w:bookmarkEnd w:id="0"/>
    <w:bookmarkEnd w:id="1"/>
    <w:bookmarkEnd w:id="2"/>
    <w:bookmarkEnd w:id="3"/>
    <w:bookmarkEnd w:id="4"/>
    <w:p w14:paraId="6092918C" w14:textId="77777777" w:rsidR="00E60790" w:rsidRDefault="00E60790" w:rsidP="00E60790">
      <w:pPr>
        <w:pStyle w:val="Subtitle"/>
        <w:rPr>
          <w:caps w:val="0"/>
          <w:color w:val="007789" w:themeColor="accent1" w:themeShade="BF"/>
          <w:kern w:val="28"/>
          <w:sz w:val="60"/>
        </w:rPr>
      </w:pPr>
      <w:r w:rsidRPr="00E60790">
        <w:rPr>
          <w:caps w:val="0"/>
          <w:color w:val="007789" w:themeColor="accent1" w:themeShade="BF"/>
          <w:kern w:val="28"/>
          <w:sz w:val="60"/>
        </w:rPr>
        <w:t xml:space="preserve">Quiz Generator in Java </w:t>
      </w:r>
    </w:p>
    <w:p w14:paraId="71E6A297" w14:textId="77777777" w:rsidR="00C6554A" w:rsidRPr="00D5413C" w:rsidRDefault="00E60790" w:rsidP="00E60790">
      <w:pPr>
        <w:pStyle w:val="Subtitle"/>
      </w:pPr>
      <w:r>
        <w:t>Assignment 1</w:t>
      </w:r>
    </w:p>
    <w:p w14:paraId="337DBAFF" w14:textId="77777777" w:rsidR="00E82124" w:rsidRDefault="00E82124" w:rsidP="00E60790">
      <w:pPr>
        <w:pStyle w:val="ContactInfo"/>
        <w:jc w:val="left"/>
      </w:pPr>
    </w:p>
    <w:p w14:paraId="6E477510" w14:textId="77777777" w:rsidR="00E82124" w:rsidRDefault="00E82124" w:rsidP="00E60790">
      <w:pPr>
        <w:pStyle w:val="ContactInfo"/>
        <w:jc w:val="left"/>
      </w:pPr>
    </w:p>
    <w:p w14:paraId="1642C48C" w14:textId="77777777" w:rsidR="00E82124" w:rsidRDefault="00E82124" w:rsidP="00E60790">
      <w:pPr>
        <w:pStyle w:val="ContactInfo"/>
        <w:jc w:val="left"/>
      </w:pPr>
    </w:p>
    <w:p w14:paraId="0E3F2462" w14:textId="77777777" w:rsidR="00E82124" w:rsidRDefault="00E82124" w:rsidP="00E60790">
      <w:pPr>
        <w:pStyle w:val="ContactInfo"/>
        <w:jc w:val="left"/>
      </w:pPr>
    </w:p>
    <w:p w14:paraId="3C44B845" w14:textId="77777777" w:rsidR="00E82124" w:rsidRDefault="00E82124" w:rsidP="00E60790">
      <w:pPr>
        <w:pStyle w:val="ContactInfo"/>
        <w:jc w:val="left"/>
      </w:pPr>
    </w:p>
    <w:p w14:paraId="37F868ED" w14:textId="77777777" w:rsidR="00E60790" w:rsidRDefault="00E60790" w:rsidP="00E60790">
      <w:pPr>
        <w:pStyle w:val="ContactInfo"/>
        <w:jc w:val="left"/>
      </w:pPr>
      <w:r>
        <w:t>Submitted to:</w:t>
      </w:r>
      <w:r>
        <w:tab/>
        <w:t xml:space="preserve">Sir </w:t>
      </w:r>
      <w:proofErr w:type="spellStart"/>
      <w:r>
        <w:t>Fahad</w:t>
      </w:r>
      <w:proofErr w:type="spellEnd"/>
      <w:r>
        <w:t xml:space="preserve"> </w:t>
      </w:r>
      <w:proofErr w:type="spellStart"/>
      <w:r>
        <w:t>Satti</w:t>
      </w:r>
      <w:proofErr w:type="spellEnd"/>
    </w:p>
    <w:p w14:paraId="4FDE1F7E" w14:textId="77777777" w:rsidR="00E60790" w:rsidRDefault="00E60790" w:rsidP="00E60790">
      <w:pPr>
        <w:pStyle w:val="ContactInfo"/>
        <w:jc w:val="left"/>
      </w:pPr>
      <w:r>
        <w:t>Name:</w:t>
      </w:r>
      <w:r>
        <w:tab/>
      </w:r>
      <w:r>
        <w:tab/>
        <w:t xml:space="preserve">Ubaid </w:t>
      </w:r>
      <w:proofErr w:type="gramStart"/>
      <w:r>
        <w:t>ur</w:t>
      </w:r>
      <w:proofErr w:type="gramEnd"/>
      <w:r>
        <w:t xml:space="preserve"> Rehman</w:t>
      </w:r>
    </w:p>
    <w:p w14:paraId="176B04FC" w14:textId="77777777" w:rsidR="00E60790" w:rsidRDefault="00E60790" w:rsidP="00E60790">
      <w:pPr>
        <w:pStyle w:val="ContactInfo"/>
        <w:jc w:val="left"/>
      </w:pPr>
      <w:r>
        <w:t>Class:</w:t>
      </w:r>
      <w:r>
        <w:tab/>
      </w:r>
      <w:r>
        <w:tab/>
        <w:t>BSCS-5B</w:t>
      </w:r>
    </w:p>
    <w:p w14:paraId="7FAAF3B6" w14:textId="77777777" w:rsidR="00E60790" w:rsidRDefault="00E60790" w:rsidP="00E60790">
      <w:pPr>
        <w:pStyle w:val="ContactInfo"/>
        <w:jc w:val="left"/>
      </w:pPr>
      <w:r>
        <w:t xml:space="preserve">Reg. number: </w:t>
      </w:r>
      <w:r>
        <w:tab/>
        <w:t>00000123495</w:t>
      </w:r>
    </w:p>
    <w:p w14:paraId="5C5487D9" w14:textId="77777777" w:rsidR="00E60790" w:rsidRDefault="00E60790" w:rsidP="00E60790">
      <w:pPr>
        <w:pStyle w:val="ContactInfo"/>
        <w:jc w:val="left"/>
      </w:pPr>
      <w:r>
        <w:t>Subject:</w:t>
      </w:r>
      <w:r>
        <w:tab/>
        <w:t>Advanced Programming</w:t>
      </w:r>
    </w:p>
    <w:p w14:paraId="31EC7E0D" w14:textId="77777777" w:rsidR="00C6554A" w:rsidRDefault="00E60790" w:rsidP="00C91F50">
      <w:pPr>
        <w:pStyle w:val="ContactInfo"/>
        <w:jc w:val="left"/>
      </w:pPr>
      <w:r>
        <w:t>Date:</w:t>
      </w:r>
      <w:r w:rsidR="00C6554A" w:rsidRPr="00D5413C">
        <w:t xml:space="preserve"> </w:t>
      </w:r>
      <w:r>
        <w:tab/>
      </w:r>
      <w:r>
        <w:tab/>
      </w:r>
      <w:r>
        <w:fldChar w:fldCharType="begin"/>
      </w:r>
      <w:r>
        <w:instrText xml:space="preserve"> DATE \@ "M/d/yy" </w:instrText>
      </w:r>
      <w:r>
        <w:fldChar w:fldCharType="separate"/>
      </w:r>
      <w:r w:rsidR="004B1B26">
        <w:rPr>
          <w:noProof/>
        </w:rPr>
        <w:t>12/31/17</w:t>
      </w:r>
      <w:r>
        <w:fldChar w:fldCharType="end"/>
      </w:r>
    </w:p>
    <w:p w14:paraId="7206FED2" w14:textId="4FFE84FE" w:rsidR="00E82124" w:rsidRDefault="00E82124" w:rsidP="00C91F50">
      <w:pPr>
        <w:pStyle w:val="ContactInfo"/>
        <w:jc w:val="left"/>
      </w:pPr>
    </w:p>
    <w:p w14:paraId="63BC75C2" w14:textId="77777777" w:rsidR="00E82124" w:rsidRDefault="00E82124" w:rsidP="00C91F50">
      <w:pPr>
        <w:pStyle w:val="ContactInfo"/>
        <w:jc w:val="left"/>
      </w:pPr>
    </w:p>
    <w:p w14:paraId="6633DD4C" w14:textId="77777777" w:rsidR="00E82124" w:rsidRDefault="00E82124" w:rsidP="00C91F50">
      <w:pPr>
        <w:pStyle w:val="ContactInfo"/>
        <w:jc w:val="left"/>
      </w:pPr>
    </w:p>
    <w:p w14:paraId="2171A744" w14:textId="77777777" w:rsidR="00E82124" w:rsidRDefault="00E82124" w:rsidP="00C91F50">
      <w:pPr>
        <w:pStyle w:val="ContactInfo"/>
        <w:jc w:val="left"/>
      </w:pPr>
    </w:p>
    <w:p w14:paraId="479F70D9" w14:textId="77777777" w:rsidR="00E82124" w:rsidRDefault="00E82124" w:rsidP="00C91F50">
      <w:pPr>
        <w:pStyle w:val="ContactInfo"/>
        <w:jc w:val="left"/>
      </w:pPr>
    </w:p>
    <w:p w14:paraId="453D1BA8" w14:textId="77777777" w:rsidR="00E82124" w:rsidRDefault="00E82124" w:rsidP="00C91F50">
      <w:pPr>
        <w:pStyle w:val="ContactInfo"/>
        <w:jc w:val="left"/>
      </w:pPr>
    </w:p>
    <w:p w14:paraId="137599CB" w14:textId="77777777" w:rsidR="00E82124" w:rsidRDefault="00E82124" w:rsidP="00C91F50">
      <w:pPr>
        <w:pStyle w:val="ContactInfo"/>
        <w:jc w:val="left"/>
      </w:pPr>
    </w:p>
    <w:p w14:paraId="192E1432" w14:textId="77777777" w:rsidR="00E82124" w:rsidRDefault="00E82124" w:rsidP="00C91F50">
      <w:pPr>
        <w:pStyle w:val="ContactInfo"/>
        <w:jc w:val="left"/>
      </w:pPr>
    </w:p>
    <w:p w14:paraId="313C322E" w14:textId="77777777" w:rsidR="00E82124" w:rsidRDefault="00E82124" w:rsidP="00C91F50">
      <w:pPr>
        <w:pStyle w:val="ContactInfo"/>
        <w:jc w:val="left"/>
      </w:pPr>
    </w:p>
    <w:p w14:paraId="2CEF32BC" w14:textId="77777777" w:rsidR="00E82124" w:rsidRDefault="00E82124" w:rsidP="00C91F50">
      <w:pPr>
        <w:pStyle w:val="ContactInfo"/>
        <w:jc w:val="left"/>
      </w:pPr>
    </w:p>
    <w:p w14:paraId="0FC549CA" w14:textId="77777777" w:rsidR="00E82124" w:rsidRDefault="00E82124" w:rsidP="00C91F50">
      <w:pPr>
        <w:pStyle w:val="ContactInfo"/>
        <w:jc w:val="left"/>
      </w:pPr>
    </w:p>
    <w:p w14:paraId="2853DC59" w14:textId="77777777" w:rsidR="00E82124" w:rsidRDefault="00E82124" w:rsidP="00C91F50">
      <w:pPr>
        <w:pStyle w:val="ContactInfo"/>
        <w:jc w:val="left"/>
      </w:pPr>
    </w:p>
    <w:p w14:paraId="17D7C4FB" w14:textId="77777777" w:rsidR="00E82124" w:rsidRPr="00C91F50" w:rsidRDefault="00E82124" w:rsidP="00C91F50">
      <w:pPr>
        <w:pStyle w:val="ContactInfo"/>
        <w:jc w:val="left"/>
      </w:pPr>
    </w:p>
    <w:p w14:paraId="58AC99FA" w14:textId="77777777" w:rsidR="00C6554A" w:rsidRDefault="00E60790" w:rsidP="00E60790">
      <w:pPr>
        <w:pStyle w:val="Heading1"/>
      </w:pPr>
      <w:r>
        <w:lastRenderedPageBreak/>
        <w:t>Introduction</w:t>
      </w:r>
    </w:p>
    <w:p w14:paraId="709C032E" w14:textId="77777777" w:rsidR="00C6554A" w:rsidRDefault="00E60790" w:rsidP="00E60790">
      <w:r>
        <w:t xml:space="preserve">Quizzer is a software, developed in java, which makes it easier for students and teachers to attempt and make quizzes.  </w:t>
      </w:r>
    </w:p>
    <w:p w14:paraId="2C32E31D" w14:textId="77777777" w:rsidR="00C91F50" w:rsidRDefault="00C91F50" w:rsidP="00E60790">
      <w:r>
        <w:tab/>
        <w:t>This program entertains two types of users</w:t>
      </w:r>
    </w:p>
    <w:p w14:paraId="373F9C7D" w14:textId="77777777" w:rsidR="00C91F50" w:rsidRDefault="00C91F50" w:rsidP="00C91F50">
      <w:pPr>
        <w:pStyle w:val="ListParagraph"/>
        <w:numPr>
          <w:ilvl w:val="0"/>
          <w:numId w:val="17"/>
        </w:numPr>
      </w:pPr>
      <w:r>
        <w:t>Teacher (Who can make quiz)</w:t>
      </w:r>
    </w:p>
    <w:p w14:paraId="1E632FCB" w14:textId="77777777" w:rsidR="002527FA" w:rsidRDefault="00C91F50" w:rsidP="002527FA">
      <w:pPr>
        <w:pStyle w:val="ListParagraph"/>
        <w:numPr>
          <w:ilvl w:val="0"/>
          <w:numId w:val="17"/>
        </w:numPr>
      </w:pPr>
      <w:r>
        <w:t>Student (Who can attempt quiz)</w:t>
      </w:r>
    </w:p>
    <w:p w14:paraId="5E2D440E" w14:textId="77777777" w:rsidR="002527FA" w:rsidRDefault="002527FA" w:rsidP="002527FA">
      <w:pPr>
        <w:ind w:left="720"/>
      </w:pPr>
      <w:r>
        <w:t>Types of question in quiz</w:t>
      </w:r>
    </w:p>
    <w:p w14:paraId="0998A79A" w14:textId="77777777" w:rsidR="002527FA" w:rsidRDefault="002527FA" w:rsidP="002527FA">
      <w:pPr>
        <w:pStyle w:val="ListParagraph"/>
        <w:numPr>
          <w:ilvl w:val="0"/>
          <w:numId w:val="18"/>
        </w:numPr>
      </w:pPr>
      <w:r>
        <w:t>Multiple choice questions (MCQs)</w:t>
      </w:r>
    </w:p>
    <w:p w14:paraId="4062829B" w14:textId="77777777" w:rsidR="002527FA" w:rsidRDefault="002527FA" w:rsidP="002527FA">
      <w:pPr>
        <w:pStyle w:val="ListParagraph"/>
        <w:numPr>
          <w:ilvl w:val="0"/>
          <w:numId w:val="18"/>
        </w:numPr>
      </w:pPr>
      <w:r>
        <w:t>True/False choices question</w:t>
      </w:r>
    </w:p>
    <w:p w14:paraId="1E394EF9" w14:textId="77777777" w:rsidR="002527FA" w:rsidRDefault="002527FA" w:rsidP="002527FA">
      <w:pPr>
        <w:pStyle w:val="ListParagraph"/>
        <w:numPr>
          <w:ilvl w:val="0"/>
          <w:numId w:val="18"/>
        </w:numPr>
      </w:pPr>
      <w:r>
        <w:t>Numeric input answers</w:t>
      </w:r>
    </w:p>
    <w:p w14:paraId="1797780F" w14:textId="77777777" w:rsidR="00C6554A" w:rsidRPr="00D5413C" w:rsidRDefault="002527FA" w:rsidP="002527FA">
      <w:pPr>
        <w:pStyle w:val="Heading2"/>
      </w:pPr>
      <w:r>
        <w:t>Learning</w:t>
      </w:r>
    </w:p>
    <w:p w14:paraId="28E58382" w14:textId="77777777" w:rsidR="002C74C0" w:rsidRDefault="002527FA" w:rsidP="002527FA">
      <w:r>
        <w:t>While doing this assignment, I got the concepts of following:</w:t>
      </w:r>
    </w:p>
    <w:p w14:paraId="07F2E494" w14:textId="77777777" w:rsidR="002527FA" w:rsidRDefault="002527FA" w:rsidP="002527FA">
      <w:pPr>
        <w:pStyle w:val="ListParagraph"/>
        <w:numPr>
          <w:ilvl w:val="0"/>
          <w:numId w:val="19"/>
        </w:numPr>
      </w:pPr>
      <w:r>
        <w:t>MVC Pattern</w:t>
      </w:r>
    </w:p>
    <w:p w14:paraId="0C37A6C9" w14:textId="77777777" w:rsidR="002527FA" w:rsidRDefault="002527FA" w:rsidP="002527FA">
      <w:pPr>
        <w:pStyle w:val="ListParagraph"/>
        <w:numPr>
          <w:ilvl w:val="0"/>
          <w:numId w:val="19"/>
        </w:numPr>
      </w:pPr>
      <w:r>
        <w:t>Maven basic concept</w:t>
      </w:r>
    </w:p>
    <w:p w14:paraId="4E061628" w14:textId="77777777" w:rsidR="002527FA" w:rsidRDefault="002527FA" w:rsidP="002527FA">
      <w:pPr>
        <w:pStyle w:val="ListParagraph"/>
        <w:numPr>
          <w:ilvl w:val="0"/>
          <w:numId w:val="19"/>
        </w:numPr>
      </w:pPr>
      <w:r>
        <w:t>Unit tests and Junit</w:t>
      </w:r>
    </w:p>
    <w:p w14:paraId="5A8CCBA7" w14:textId="77777777" w:rsidR="002527FA" w:rsidRDefault="002527FA" w:rsidP="002527FA">
      <w:pPr>
        <w:pStyle w:val="ListParagraph"/>
        <w:numPr>
          <w:ilvl w:val="0"/>
          <w:numId w:val="19"/>
        </w:numPr>
      </w:pPr>
      <w:proofErr w:type="spellStart"/>
      <w:r>
        <w:t>Github</w:t>
      </w:r>
      <w:proofErr w:type="spellEnd"/>
    </w:p>
    <w:p w14:paraId="666DBEAD" w14:textId="77777777" w:rsidR="002527FA" w:rsidRDefault="002527FA" w:rsidP="002527FA">
      <w:pPr>
        <w:pStyle w:val="ListParagraph"/>
        <w:numPr>
          <w:ilvl w:val="0"/>
          <w:numId w:val="19"/>
        </w:numPr>
      </w:pPr>
      <w:r>
        <w:t>Java Programming</w:t>
      </w:r>
    </w:p>
    <w:p w14:paraId="1B38DA1A" w14:textId="77777777" w:rsidR="002527FA" w:rsidRDefault="002527FA" w:rsidP="002527FA">
      <w:pPr>
        <w:pStyle w:val="Subtitle"/>
      </w:pPr>
    </w:p>
    <w:p w14:paraId="6F13D675" w14:textId="77777777" w:rsidR="002527FA" w:rsidRDefault="002527FA" w:rsidP="002527FA">
      <w:pPr>
        <w:pStyle w:val="Subtitle"/>
      </w:pPr>
    </w:p>
    <w:p w14:paraId="67173D7D" w14:textId="77777777" w:rsidR="002527FA" w:rsidRPr="002527FA" w:rsidRDefault="002527FA" w:rsidP="002527FA">
      <w:pPr>
        <w:pStyle w:val="Subtitle"/>
        <w:rPr>
          <w:b/>
          <w:bCs/>
        </w:rPr>
      </w:pPr>
      <w:r w:rsidRPr="002527FA">
        <w:rPr>
          <w:b/>
          <w:bCs/>
          <w:color w:val="00505C" w:themeColor="accent1" w:themeShade="80"/>
          <w:sz w:val="28"/>
          <w:szCs w:val="24"/>
        </w:rPr>
        <w:t>Sample Run</w:t>
      </w:r>
    </w:p>
    <w:p w14:paraId="019ECF56" w14:textId="29875B2F" w:rsidR="002527FA" w:rsidRDefault="00AD6514" w:rsidP="00AD6514">
      <w:pPr>
        <w:pStyle w:val="Heading1"/>
      </w:pPr>
      <w:r>
        <w:t>Login</w:t>
      </w:r>
    </w:p>
    <w:p w14:paraId="4484D170" w14:textId="77777777" w:rsidR="002527FA" w:rsidRDefault="002527FA" w:rsidP="002527FA">
      <w:pPr>
        <w:pStyle w:val="Heading2"/>
      </w:pPr>
      <w:r>
        <w:t>Description</w:t>
      </w:r>
    </w:p>
    <w:p w14:paraId="0A31499F" w14:textId="3580BB80" w:rsidR="004B1B26" w:rsidRDefault="00AD6514" w:rsidP="00AD6514">
      <w:r>
        <w:t>User can login entering the credentials</w:t>
      </w:r>
      <w:r w:rsidR="004B1B26">
        <w:t xml:space="preserve">. (credentials can be changed through the </w:t>
      </w:r>
      <w:proofErr w:type="gramStart"/>
      <w:r w:rsidR="004B1B26">
        <w:t>file ”</w:t>
      </w:r>
      <w:proofErr w:type="spellStart"/>
      <w:proofErr w:type="gramEnd"/>
      <w:r w:rsidR="004B1B26">
        <w:t>LoginData</w:t>
      </w:r>
      <w:proofErr w:type="spellEnd"/>
      <w:r w:rsidR="004B1B26">
        <w:t>”)</w:t>
      </w:r>
    </w:p>
    <w:p w14:paraId="6B2EF81E" w14:textId="77777777" w:rsidR="00AD6514" w:rsidRDefault="00AD6514" w:rsidP="00AD6514">
      <w:pPr>
        <w:pStyle w:val="ListParagraph"/>
        <w:numPr>
          <w:ilvl w:val="0"/>
          <w:numId w:val="20"/>
        </w:numPr>
      </w:pPr>
      <w:r>
        <w:t>For teacher:</w:t>
      </w:r>
    </w:p>
    <w:p w14:paraId="03F180B4" w14:textId="77777777" w:rsidR="00AD6514" w:rsidRDefault="00AD6514" w:rsidP="00AD6514">
      <w:pPr>
        <w:pStyle w:val="ListParagraph"/>
        <w:numPr>
          <w:ilvl w:val="1"/>
          <w:numId w:val="20"/>
        </w:numPr>
      </w:pPr>
      <w:r>
        <w:t>Username: teacher</w:t>
      </w:r>
    </w:p>
    <w:p w14:paraId="62E32453" w14:textId="19AABA02" w:rsidR="00AD6514" w:rsidRDefault="00AD6514" w:rsidP="00AD6514">
      <w:pPr>
        <w:pStyle w:val="ListParagraph"/>
        <w:numPr>
          <w:ilvl w:val="1"/>
          <w:numId w:val="20"/>
        </w:numPr>
      </w:pPr>
      <w:r>
        <w:t xml:space="preserve">Password: </w:t>
      </w:r>
      <w:r w:rsidR="004B1B26">
        <w:t>test123</w:t>
      </w:r>
    </w:p>
    <w:p w14:paraId="3EF56110" w14:textId="77777777" w:rsidR="00AD6514" w:rsidRDefault="00AD6514" w:rsidP="00AD6514">
      <w:pPr>
        <w:pStyle w:val="ListParagraph"/>
        <w:numPr>
          <w:ilvl w:val="0"/>
          <w:numId w:val="20"/>
        </w:numPr>
      </w:pPr>
      <w:r>
        <w:t>For student</w:t>
      </w:r>
    </w:p>
    <w:p w14:paraId="669985A4" w14:textId="77777777" w:rsidR="00AD6514" w:rsidRDefault="00AD6514" w:rsidP="00AD6514">
      <w:pPr>
        <w:pStyle w:val="ListParagraph"/>
        <w:numPr>
          <w:ilvl w:val="1"/>
          <w:numId w:val="20"/>
        </w:numPr>
      </w:pPr>
      <w:r>
        <w:t>Username: student</w:t>
      </w:r>
    </w:p>
    <w:p w14:paraId="2AA8D4D3" w14:textId="24E0CEA5" w:rsidR="00AD6514" w:rsidRPr="00AD6514" w:rsidRDefault="00AD6514" w:rsidP="00AD6514">
      <w:pPr>
        <w:pStyle w:val="ListParagraph"/>
        <w:numPr>
          <w:ilvl w:val="1"/>
          <w:numId w:val="20"/>
        </w:numPr>
      </w:pPr>
      <w:r>
        <w:t xml:space="preserve">Password: </w:t>
      </w:r>
      <w:r w:rsidR="004B1B26">
        <w:t>test123</w:t>
      </w:r>
    </w:p>
    <w:p w14:paraId="21A06C8C" w14:textId="0006A047" w:rsidR="002527FA" w:rsidRDefault="002527FA" w:rsidP="00AD6514">
      <w:pPr>
        <w:pStyle w:val="Heading2"/>
      </w:pPr>
      <w:r>
        <w:lastRenderedPageBreak/>
        <w:t>Screen shot</w:t>
      </w:r>
      <w:r w:rsidR="00207E78">
        <w:t xml:space="preserve"> for teacher</w:t>
      </w:r>
    </w:p>
    <w:p w14:paraId="550185DC" w14:textId="703A6B82" w:rsidR="004B1B26" w:rsidRPr="004B1B26" w:rsidRDefault="004B1B26" w:rsidP="004B1B26">
      <w:pPr>
        <w:pStyle w:val="Heading3"/>
      </w:pPr>
      <w:r>
        <w:t>Login</w:t>
      </w:r>
    </w:p>
    <w:p w14:paraId="5A694D99" w14:textId="2FFEF8C0" w:rsidR="00207E78" w:rsidRDefault="004B1B26" w:rsidP="00207E78">
      <w:r w:rsidRPr="004B1B26">
        <w:rPr>
          <w:noProof/>
        </w:rPr>
        <w:drawing>
          <wp:inline distT="0" distB="0" distL="0" distR="0" wp14:anchorId="4EF52191" wp14:editId="6A4EE503">
            <wp:extent cx="5274945" cy="3789621"/>
            <wp:effectExtent l="0" t="0" r="1905" b="1905"/>
            <wp:docPr id="8" name="Picture 8" descr="C:\Users\ubaid\Dropbox\BSCS (Semester-5)\Advanced Programming\Quizzer (Asgn1)\Screen Shots\teacher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baid\Dropbox\BSCS (Semester-5)\Advanced Programming\Quizzer (Asgn1)\Screen Shots\teacher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78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ED76" w14:textId="623DB39D" w:rsidR="004B1B26" w:rsidRDefault="004B1B26" w:rsidP="004B1B26">
      <w:pPr>
        <w:pStyle w:val="Heading3"/>
      </w:pPr>
      <w:r>
        <w:t>Login Success</w:t>
      </w:r>
    </w:p>
    <w:p w14:paraId="0C3B490D" w14:textId="238C8F08" w:rsidR="004B1B26" w:rsidRDefault="004B1B26" w:rsidP="00207E78">
      <w:r w:rsidRPr="004B1B26">
        <w:rPr>
          <w:noProof/>
        </w:rPr>
        <w:drawing>
          <wp:inline distT="0" distB="0" distL="0" distR="0" wp14:anchorId="5474872C" wp14:editId="7996A6DE">
            <wp:extent cx="3413125" cy="1786255"/>
            <wp:effectExtent l="0" t="0" r="0" b="4445"/>
            <wp:docPr id="9" name="Picture 9" descr="C:\Users\ubaid\Dropbox\BSCS (Semester-5)\Advanced Programming\Quizzer (Asgn1)\Screen Shots\teacherLogin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baid\Dropbox\BSCS (Semester-5)\Advanced Programming\Quizzer (Asgn1)\Screen Shots\teacherLoginSuc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06F84" w14:textId="7EA347D5" w:rsidR="004B1B26" w:rsidRDefault="004B1B26" w:rsidP="004B1B26">
      <w:pPr>
        <w:pStyle w:val="Heading3"/>
      </w:pPr>
      <w:r>
        <w:t>Teacher Main View</w:t>
      </w:r>
    </w:p>
    <w:p w14:paraId="55802DF3" w14:textId="3FF7878C" w:rsidR="002527FA" w:rsidRDefault="00207E78" w:rsidP="00207E78">
      <w:pPr>
        <w:pStyle w:val="Caption"/>
        <w:rPr>
          <w:noProof/>
        </w:rPr>
      </w:pPr>
      <w:r w:rsidRPr="00D97AB1">
        <w:rPr>
          <w:noProof/>
        </w:rPr>
        <w:t>After logging in as a teacher, user sees this screen</w:t>
      </w:r>
    </w:p>
    <w:p w14:paraId="0F63D60C" w14:textId="1227436F" w:rsidR="00207E78" w:rsidRDefault="004B1B26" w:rsidP="004B1B26">
      <w:r w:rsidRPr="004B1B26">
        <w:rPr>
          <w:noProof/>
        </w:rPr>
        <w:lastRenderedPageBreak/>
        <w:drawing>
          <wp:inline distT="0" distB="0" distL="0" distR="0" wp14:anchorId="4CA3A053" wp14:editId="56F8E325">
            <wp:extent cx="5274945" cy="3805517"/>
            <wp:effectExtent l="0" t="0" r="1905" b="5080"/>
            <wp:docPr id="11" name="Picture 11" descr="C:\Users\ubaid\Dropbox\BSCS (Semester-5)\Advanced Programming\Quizzer (Asgn1)\Screen Shots\teacherMai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baid\Dropbox\BSCS (Semester-5)\Advanced Programming\Quizzer (Asgn1)\Screen Shots\teacherMain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0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23B0" w14:textId="0752B9B1" w:rsidR="00207E78" w:rsidRDefault="00207E78" w:rsidP="004B1B26">
      <w:pPr>
        <w:pStyle w:val="Heading3"/>
      </w:pPr>
      <w:r w:rsidRPr="00C3679A">
        <w:t>Create Quiz</w:t>
      </w:r>
    </w:p>
    <w:p w14:paraId="6BFD1BED" w14:textId="3877C593" w:rsidR="00207E78" w:rsidRDefault="004B1B26" w:rsidP="00207E78">
      <w:pPr>
        <w:pStyle w:val="Caption"/>
      </w:pPr>
      <w:r w:rsidRPr="004B1B26">
        <w:rPr>
          <w:noProof/>
        </w:rPr>
        <w:drawing>
          <wp:inline distT="0" distB="0" distL="0" distR="0" wp14:anchorId="00D76EB4" wp14:editId="09931693">
            <wp:extent cx="5274945" cy="3809488"/>
            <wp:effectExtent l="0" t="0" r="1905" b="635"/>
            <wp:docPr id="13" name="Picture 13" descr="C:\Users\ubaid\Dropbox\BSCS (Semester-5)\Advanced Programming\Quizzer (Asgn1)\Screen Shots\quiz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baid\Dropbox\BSCS (Semester-5)\Advanced Programming\Quizzer (Asgn1)\Screen Shots\quizCre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0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5C1A4" w14:textId="709B9D73" w:rsidR="004B1B26" w:rsidRDefault="004B1B26" w:rsidP="004B1B26">
      <w:pPr>
        <w:pStyle w:val="Heading3"/>
      </w:pPr>
      <w:r>
        <w:lastRenderedPageBreak/>
        <w:t>Add Question</w:t>
      </w:r>
    </w:p>
    <w:p w14:paraId="54202797" w14:textId="1261F82C" w:rsidR="004B1B26" w:rsidRDefault="004B1B26" w:rsidP="004B1B26">
      <w:r w:rsidRPr="004B1B26">
        <w:rPr>
          <w:noProof/>
        </w:rPr>
        <w:drawing>
          <wp:inline distT="0" distB="0" distL="0" distR="0" wp14:anchorId="1534A86E" wp14:editId="6B3BA1CA">
            <wp:extent cx="5274945" cy="3790236"/>
            <wp:effectExtent l="0" t="0" r="1905" b="1270"/>
            <wp:docPr id="18" name="Picture 18" descr="C:\Users\ubaid\Dropbox\BSCS (Semester-5)\Advanced Programming\Quizzer (Asgn1)\Screen Shots\add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baid\Dropbox\BSCS (Semester-5)\Advanced Programming\Quizzer (Asgn1)\Screen Shots\addQues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79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9ABD" w14:textId="77777777" w:rsidR="004B1B26" w:rsidRDefault="004B1B26" w:rsidP="00207E78">
      <w:pPr>
        <w:pStyle w:val="Heading2"/>
      </w:pPr>
    </w:p>
    <w:p w14:paraId="0E0DFD87" w14:textId="6D0F520F" w:rsidR="00207E78" w:rsidRDefault="00207E78" w:rsidP="00207E78">
      <w:pPr>
        <w:pStyle w:val="Heading2"/>
      </w:pPr>
      <w:r>
        <w:t>Screen shots for Student</w:t>
      </w:r>
    </w:p>
    <w:p w14:paraId="6BE3F798" w14:textId="77777777" w:rsidR="004B1B26" w:rsidRPr="004B1B26" w:rsidRDefault="004B1B26" w:rsidP="004B1B26">
      <w:pPr>
        <w:pStyle w:val="Heading3"/>
      </w:pPr>
      <w:r>
        <w:t>Login</w:t>
      </w:r>
    </w:p>
    <w:p w14:paraId="239E6DBE" w14:textId="17EAB215" w:rsidR="004B1B26" w:rsidRDefault="004B1B26" w:rsidP="004B1B26">
      <w:r w:rsidRPr="004B1B26">
        <w:rPr>
          <w:noProof/>
        </w:rPr>
        <w:drawing>
          <wp:inline distT="0" distB="0" distL="0" distR="0" wp14:anchorId="1A090DAB" wp14:editId="11D0F243">
            <wp:extent cx="5274945" cy="3799571"/>
            <wp:effectExtent l="0" t="0" r="1905" b="0"/>
            <wp:docPr id="24" name="Picture 24" descr="C:\Users\ubaid\Dropbox\BSCS (Semester-5)\Advanced Programming\Quizzer (Asgn1)\Screen Shots\stud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baid\Dropbox\BSCS (Semester-5)\Advanced Programming\Quizzer (Asgn1)\Screen Shots\stud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79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DEAE" w14:textId="77777777" w:rsidR="004B1B26" w:rsidRDefault="004B1B26" w:rsidP="004B1B26">
      <w:pPr>
        <w:pStyle w:val="Heading3"/>
      </w:pPr>
      <w:r>
        <w:t>Login Success</w:t>
      </w:r>
    </w:p>
    <w:p w14:paraId="5A3F65B8" w14:textId="2EE38861" w:rsidR="004B1B26" w:rsidRDefault="004B1B26" w:rsidP="004B1B26">
      <w:r w:rsidRPr="004B1B26">
        <w:rPr>
          <w:noProof/>
        </w:rPr>
        <w:drawing>
          <wp:inline distT="0" distB="0" distL="0" distR="0" wp14:anchorId="349E9BAE" wp14:editId="61A26AAE">
            <wp:extent cx="3466465" cy="1828800"/>
            <wp:effectExtent l="0" t="0" r="635" b="0"/>
            <wp:docPr id="25" name="Picture 25" descr="C:\Users\ubaid\Dropbox\BSCS (Semester-5)\Advanced Programming\Quizzer (Asgn1)\Screen Shots\studLogin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baid\Dropbox\BSCS (Semester-5)\Advanced Programming\Quizzer (Asgn1)\Screen Shots\studLoginSucce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9D24" w14:textId="6DD97363" w:rsidR="004B1B26" w:rsidRDefault="004B1B26" w:rsidP="004B1B26">
      <w:pPr>
        <w:pStyle w:val="Heading3"/>
      </w:pPr>
      <w:r>
        <w:lastRenderedPageBreak/>
        <w:t>Attempt</w:t>
      </w:r>
      <w:r w:rsidRPr="00C3679A">
        <w:t xml:space="preserve"> Quiz</w:t>
      </w:r>
    </w:p>
    <w:p w14:paraId="4A2C8E08" w14:textId="6604E373" w:rsidR="004B1B26" w:rsidRPr="004B1B26" w:rsidRDefault="004B1B26" w:rsidP="004B1B26">
      <w:r w:rsidRPr="004B1B26">
        <w:rPr>
          <w:noProof/>
        </w:rPr>
        <w:drawing>
          <wp:inline distT="0" distB="0" distL="0" distR="0" wp14:anchorId="2D3F4B78" wp14:editId="01C24F3A">
            <wp:extent cx="5274945" cy="3780319"/>
            <wp:effectExtent l="0" t="0" r="1905" b="0"/>
            <wp:docPr id="26" name="Picture 26" descr="C:\Users\ubaid\Dropbox\BSCS (Semester-5)\Advanced Programming\Quizzer (Asgn1)\Screen Shots\quizAtte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baid\Dropbox\BSCS (Semester-5)\Advanced Programming\Quizzer (Asgn1)\Screen Shots\quizAttemp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78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C8C5" w14:textId="77777777" w:rsidR="004B1B26" w:rsidRPr="004B1B26" w:rsidRDefault="004B1B26" w:rsidP="004B1B26"/>
    <w:p w14:paraId="3334EF19" w14:textId="77777777" w:rsidR="002527FA" w:rsidRDefault="002527FA" w:rsidP="002527FA">
      <w:pPr>
        <w:pStyle w:val="Subtitle"/>
        <w:rPr>
          <w:b/>
          <w:bCs/>
          <w:color w:val="00505C" w:themeColor="accent1" w:themeShade="80"/>
          <w:sz w:val="28"/>
          <w:szCs w:val="24"/>
        </w:rPr>
      </w:pPr>
      <w:r>
        <w:rPr>
          <w:b/>
          <w:bCs/>
          <w:color w:val="00505C" w:themeColor="accent1" w:themeShade="80"/>
          <w:sz w:val="28"/>
          <w:szCs w:val="24"/>
        </w:rPr>
        <w:t>Github</w:t>
      </w:r>
    </w:p>
    <w:p w14:paraId="0C6C78D0" w14:textId="3BF48678" w:rsidR="00E82124" w:rsidRDefault="00E82124" w:rsidP="00E82124">
      <w:pPr>
        <w:pStyle w:val="Subtitle"/>
        <w:jc w:val="left"/>
        <w:rPr>
          <w:b/>
          <w:bCs/>
        </w:rPr>
      </w:pPr>
      <w:r>
        <w:rPr>
          <w:b/>
          <w:bCs/>
        </w:rPr>
        <w:t>Repo link:</w:t>
      </w:r>
    </w:p>
    <w:p w14:paraId="38A323C9" w14:textId="7CCE3F76" w:rsidR="003A5DD9" w:rsidRPr="004B1B26" w:rsidRDefault="00E82124" w:rsidP="004B1B26">
      <w:pPr>
        <w:pStyle w:val="Subtitle"/>
        <w:jc w:val="left"/>
      </w:pPr>
      <w:r w:rsidRPr="00E82124">
        <w:rPr>
          <w:caps w:val="0"/>
        </w:rPr>
        <w:tab/>
      </w:r>
      <w:r w:rsidR="004B1B26">
        <w:rPr>
          <w:caps w:val="0"/>
        </w:rPr>
        <w:t>https://github.com/uurehman/</w:t>
      </w:r>
      <w:r w:rsidRPr="00E82124">
        <w:rPr>
          <w:caps w:val="0"/>
        </w:rPr>
        <w:t>quiz</w:t>
      </w:r>
      <w:r w:rsidR="004B1B26">
        <w:rPr>
          <w:caps w:val="0"/>
        </w:rPr>
        <w:t>-application-in-java</w:t>
      </w:r>
    </w:p>
    <w:p w14:paraId="0C8CC308" w14:textId="77777777" w:rsidR="003A5DD9" w:rsidRDefault="003A5DD9" w:rsidP="002527FA">
      <w:bookmarkStart w:id="5" w:name="_GoBack"/>
      <w:bookmarkEnd w:id="5"/>
    </w:p>
    <w:sectPr w:rsidR="003A5DD9" w:rsidSect="00E82124">
      <w:footerReference w:type="default" r:id="rId15"/>
      <w:pgSz w:w="11907" w:h="16839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D7268" w14:textId="77777777" w:rsidR="005F24BA" w:rsidRDefault="005F24BA" w:rsidP="00C6554A">
      <w:pPr>
        <w:spacing w:before="0" w:after="0" w:line="240" w:lineRule="auto"/>
      </w:pPr>
      <w:r>
        <w:separator/>
      </w:r>
    </w:p>
  </w:endnote>
  <w:endnote w:type="continuationSeparator" w:id="0">
    <w:p w14:paraId="60DEC00D" w14:textId="77777777" w:rsidR="005F24BA" w:rsidRDefault="005F24B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ED230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B1B2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CB7D7" w14:textId="77777777" w:rsidR="005F24BA" w:rsidRDefault="005F24B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2B32DB6" w14:textId="77777777" w:rsidR="005F24BA" w:rsidRDefault="005F24B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41245D5"/>
    <w:multiLevelType w:val="hybridMultilevel"/>
    <w:tmpl w:val="5DBC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E4E7F45"/>
    <w:multiLevelType w:val="hybridMultilevel"/>
    <w:tmpl w:val="9DCADCA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>
    <w:nsid w:val="1B1D5BA3"/>
    <w:multiLevelType w:val="hybridMultilevel"/>
    <w:tmpl w:val="AF20ED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59205DD"/>
    <w:multiLevelType w:val="hybridMultilevel"/>
    <w:tmpl w:val="1AEA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0BE4C03"/>
    <w:multiLevelType w:val="hybridMultilevel"/>
    <w:tmpl w:val="9AA647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14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90"/>
    <w:rsid w:val="000F61CC"/>
    <w:rsid w:val="00207E78"/>
    <w:rsid w:val="00225E1E"/>
    <w:rsid w:val="002527FA"/>
    <w:rsid w:val="002554CD"/>
    <w:rsid w:val="00293B83"/>
    <w:rsid w:val="002B4294"/>
    <w:rsid w:val="00333D0D"/>
    <w:rsid w:val="003A5DD9"/>
    <w:rsid w:val="003A7378"/>
    <w:rsid w:val="004B1B26"/>
    <w:rsid w:val="004C049F"/>
    <w:rsid w:val="005000E2"/>
    <w:rsid w:val="005F24BA"/>
    <w:rsid w:val="006A3CE7"/>
    <w:rsid w:val="0073548C"/>
    <w:rsid w:val="00AD6514"/>
    <w:rsid w:val="00C523D3"/>
    <w:rsid w:val="00C6554A"/>
    <w:rsid w:val="00C91F50"/>
    <w:rsid w:val="00CB6672"/>
    <w:rsid w:val="00E60790"/>
    <w:rsid w:val="00E82124"/>
    <w:rsid w:val="00ED7C44"/>
    <w:rsid w:val="00FC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6E22D"/>
  <w15:chartTrackingRefBased/>
  <w15:docId w15:val="{1CE9721C-6B21-411F-90DA-E824EF4F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C91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baid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126</TotalTime>
  <Pages>7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ur Rehman</dc:creator>
  <cp:keywords/>
  <dc:description/>
  <cp:lastModifiedBy>Ubaid ur Rehman</cp:lastModifiedBy>
  <cp:revision>10</cp:revision>
  <dcterms:created xsi:type="dcterms:W3CDTF">2017-09-20T09:43:00Z</dcterms:created>
  <dcterms:modified xsi:type="dcterms:W3CDTF">2017-12-31T08:33:00Z</dcterms:modified>
</cp:coreProperties>
</file>